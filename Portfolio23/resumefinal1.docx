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A449699" w14:textId="77777777" w:rsidTr="001B2ABD">
        <w:trPr>
          <w:trHeight w:val="4410"/>
        </w:trPr>
        <w:tc>
          <w:tcPr>
            <w:tcW w:w="3600" w:type="dxa"/>
            <w:vAlign w:val="bottom"/>
          </w:tcPr>
          <w:p w14:paraId="550CD26C" w14:textId="77777777" w:rsidR="001B2ABD" w:rsidRDefault="001B2ABD" w:rsidP="001B2ABD">
            <w:pPr>
              <w:tabs>
                <w:tab w:val="left" w:pos="990"/>
              </w:tabs>
              <w:jc w:val="center"/>
            </w:pPr>
            <w:r>
              <w:rPr>
                <w:noProof/>
              </w:rPr>
              <mc:AlternateContent>
                <mc:Choice Requires="wps">
                  <w:drawing>
                    <wp:inline distT="0" distB="0" distL="0" distR="0" wp14:anchorId="2B34A947" wp14:editId="27A4212C">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ED243CF"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" strokecolor="#3494ba [3204]" strokeweight="5pt">
                      <v:fill r:id="rId7" o:title="" recolor="t" rotate="t" type="frame"/>
                      <v:stroke endcap="round"/>
                      <w10:anchorlock/>
                    </v:oval>
                  </w:pict>
                </mc:Fallback>
              </mc:AlternateContent>
            </w:r>
          </w:p>
        </w:tc>
        <w:tc>
          <w:tcPr>
            <w:tcW w:w="720" w:type="dxa"/>
          </w:tcPr>
          <w:p w14:paraId="67F14E80" w14:textId="77777777" w:rsidR="001B2ABD" w:rsidRDefault="001B2ABD" w:rsidP="000C45FF">
            <w:pPr>
              <w:tabs>
                <w:tab w:val="left" w:pos="990"/>
              </w:tabs>
            </w:pPr>
          </w:p>
        </w:tc>
        <w:tc>
          <w:tcPr>
            <w:tcW w:w="6470" w:type="dxa"/>
            <w:vAlign w:val="bottom"/>
          </w:tcPr>
          <w:p w14:paraId="2F5D7977" w14:textId="15E5D1FC" w:rsidR="001B2ABD" w:rsidRPr="002E441C" w:rsidRDefault="00CA218B" w:rsidP="001B2ABD">
            <w:pPr>
              <w:pStyle w:val="Title"/>
              <w:rPr>
                <w:color w:val="2F88AB"/>
              </w:rPr>
            </w:pPr>
            <w:r w:rsidRPr="002E441C">
              <w:rPr>
                <w:color w:val="2F88AB"/>
              </w:rPr>
              <w:t>Andrea Higley</w:t>
            </w:r>
          </w:p>
          <w:p w14:paraId="30099276" w14:textId="64E8EBC3" w:rsidR="001B2ABD" w:rsidRPr="002E441C" w:rsidRDefault="00CA218B" w:rsidP="001B2ABD">
            <w:pPr>
              <w:pStyle w:val="Subtitle"/>
              <w:rPr>
                <w:color w:val="77BBB9"/>
              </w:rPr>
            </w:pPr>
            <w:r w:rsidRPr="00F77243">
              <w:rPr>
                <w:color w:val="77BBB9"/>
                <w:spacing w:val="0"/>
                <w:w w:val="68"/>
                <w14:textFill>
                  <w14:gradFill>
                    <w14:gsLst>
                      <w14:gs w14:pos="0">
                        <w14:srgbClr w14:val="77BBB9">
                          <w14:shade w14:val="30000"/>
                          <w14:satMod w14:val="115000"/>
                        </w14:srgbClr>
                      </w14:gs>
                      <w14:gs w14:pos="50000">
                        <w14:srgbClr w14:val="77BBB9">
                          <w14:shade w14:val="67500"/>
                          <w14:satMod w14:val="115000"/>
                        </w14:srgbClr>
                      </w14:gs>
                      <w14:gs w14:pos="100000">
                        <w14:srgbClr w14:val="77BBB9">
                          <w14:shade w14:val="100000"/>
                          <w14:satMod w14:val="115000"/>
                        </w14:srgbClr>
                      </w14:gs>
                    </w14:gsLst>
                    <w14:lin w14:ang="16200000" w14:scaled="0"/>
                  </w14:gradFill>
                </w14:textFill>
              </w:rPr>
              <w:t>Front-End</w:t>
            </w:r>
            <w:r w:rsidR="00554F00" w:rsidRPr="00F77243">
              <w:rPr>
                <w:color w:val="77BBB9"/>
                <w:spacing w:val="0"/>
                <w:w w:val="68"/>
                <w14:textFill>
                  <w14:gradFill>
                    <w14:gsLst>
                      <w14:gs w14:pos="0">
                        <w14:srgbClr w14:val="77BBB9">
                          <w14:shade w14:val="30000"/>
                          <w14:satMod w14:val="115000"/>
                        </w14:srgbClr>
                      </w14:gs>
                      <w14:gs w14:pos="50000">
                        <w14:srgbClr w14:val="77BBB9">
                          <w14:shade w14:val="67500"/>
                          <w14:satMod w14:val="115000"/>
                        </w14:srgbClr>
                      </w14:gs>
                      <w14:gs w14:pos="100000">
                        <w14:srgbClr w14:val="77BBB9">
                          <w14:shade w14:val="100000"/>
                          <w14:satMod w14:val="115000"/>
                        </w14:srgbClr>
                      </w14:gs>
                    </w14:gsLst>
                    <w14:lin w14:ang="16200000" w14:scaled="0"/>
                  </w14:gradFill>
                </w14:textFill>
              </w:rPr>
              <w:t xml:space="preserve"> &amp; UI</w:t>
            </w:r>
            <w:r w:rsidRPr="00F77243">
              <w:rPr>
                <w:color w:val="77BBB9"/>
                <w:spacing w:val="0"/>
                <w:w w:val="68"/>
                <w14:textFill>
                  <w14:gradFill>
                    <w14:gsLst>
                      <w14:gs w14:pos="0">
                        <w14:srgbClr w14:val="77BBB9">
                          <w14:shade w14:val="30000"/>
                          <w14:satMod w14:val="115000"/>
                        </w14:srgbClr>
                      </w14:gs>
                      <w14:gs w14:pos="50000">
                        <w14:srgbClr w14:val="77BBB9">
                          <w14:shade w14:val="67500"/>
                          <w14:satMod w14:val="115000"/>
                        </w14:srgbClr>
                      </w14:gs>
                      <w14:gs w14:pos="100000">
                        <w14:srgbClr w14:val="77BBB9">
                          <w14:shade w14:val="100000"/>
                          <w14:satMod w14:val="115000"/>
                        </w14:srgbClr>
                      </w14:gs>
                    </w14:gsLst>
                    <w14:lin w14:ang="16200000" w14:scaled="0"/>
                  </w14:gradFill>
                </w14:textFill>
              </w:rPr>
              <w:t xml:space="preserve"> Desig</w:t>
            </w:r>
            <w:r w:rsidRPr="00F77243">
              <w:rPr>
                <w:color w:val="77BBB9"/>
                <w:spacing w:val="22"/>
                <w:w w:val="68"/>
                <w14:textFill>
                  <w14:gradFill>
                    <w14:gsLst>
                      <w14:gs w14:pos="0">
                        <w14:srgbClr w14:val="77BBB9">
                          <w14:shade w14:val="30000"/>
                          <w14:satMod w14:val="115000"/>
                        </w14:srgbClr>
                      </w14:gs>
                      <w14:gs w14:pos="50000">
                        <w14:srgbClr w14:val="77BBB9">
                          <w14:shade w14:val="67500"/>
                          <w14:satMod w14:val="115000"/>
                        </w14:srgbClr>
                      </w14:gs>
                      <w14:gs w14:pos="100000">
                        <w14:srgbClr w14:val="77BBB9">
                          <w14:shade w14:val="100000"/>
                          <w14:satMod w14:val="115000"/>
                        </w14:srgbClr>
                      </w14:gs>
                    </w14:gsLst>
                    <w14:lin w14:ang="16200000" w14:scaled="0"/>
                  </w14:gradFill>
                </w14:textFill>
              </w:rPr>
              <w:t>n</w:t>
            </w:r>
          </w:p>
        </w:tc>
      </w:tr>
      <w:tr w:rsidR="001B2ABD" w14:paraId="1076C922" w14:textId="77777777" w:rsidTr="001B2ABD">
        <w:tc>
          <w:tcPr>
            <w:tcW w:w="3600" w:type="dxa"/>
          </w:tcPr>
          <w:sdt>
            <w:sdtPr>
              <w:id w:val="-1711873194"/>
              <w:placeholder>
                <w:docPart w:val="53A150A79D824D48B81060F5215E0A44"/>
              </w:placeholder>
              <w:temporary/>
              <w:showingPlcHdr/>
              <w15:appearance w15:val="hidden"/>
            </w:sdtPr>
            <w:sdtContent>
              <w:p w14:paraId="345274B4" w14:textId="77777777" w:rsidR="001B2ABD" w:rsidRDefault="00036450" w:rsidP="00036450">
                <w:pPr>
                  <w:pStyle w:val="Heading3"/>
                </w:pPr>
                <w:r w:rsidRPr="002E441C">
                  <w:rPr>
                    <w:color w:val="215D75"/>
                  </w:rPr>
                  <w:t>Profile</w:t>
                </w:r>
              </w:p>
            </w:sdtContent>
          </w:sdt>
          <w:p w14:paraId="6B999D7C" w14:textId="77777777" w:rsidR="00CA218B" w:rsidRDefault="00CA218B" w:rsidP="00CA218B">
            <w:r>
              <w:t>I have always been an artist at heart. From a young girl making my own fashions to playing with clay in high school pottery class to teaching myself how to sketch and then delving into the vibrant world of watercolor art. My latest creative journey is learning Web &amp; Mobile Development. I love to explore and find new ways to express my creativity.</w:t>
            </w:r>
          </w:p>
          <w:p w14:paraId="29057F1C" w14:textId="77777777" w:rsidR="00CA218B" w:rsidRDefault="00CA218B" w:rsidP="00CA218B"/>
          <w:p w14:paraId="0466BC5B" w14:textId="77777777" w:rsidR="00CA218B" w:rsidRDefault="00CA218B" w:rsidP="00CA218B">
            <w:r>
              <w:t>I strive to live life abundantly with joy. I believe in the motto if you focus on it then it will be, so I do my best to focus on the good in each moment. I enjoy helping people and creating.</w:t>
            </w:r>
          </w:p>
          <w:p w14:paraId="6EFA6748" w14:textId="77777777" w:rsidR="00CA218B" w:rsidRDefault="00CA218B" w:rsidP="00CA218B"/>
          <w:p w14:paraId="72BFEA3F" w14:textId="77777777" w:rsidR="00CA218B" w:rsidRDefault="00CA218B" w:rsidP="00CA218B">
            <w:r>
              <w:t>“You can’t use up creativity. The more you use the more you have.”</w:t>
            </w:r>
          </w:p>
          <w:p w14:paraId="67AF7A6F" w14:textId="06B599BE" w:rsidR="00036450" w:rsidRDefault="00CA218B" w:rsidP="00CA218B">
            <w:r>
              <w:t xml:space="preserve">~Maya Angelou </w:t>
            </w:r>
          </w:p>
          <w:p w14:paraId="51F8EA1C" w14:textId="77777777" w:rsidR="00036450" w:rsidRDefault="00036450" w:rsidP="00036450"/>
          <w:sdt>
            <w:sdtPr>
              <w:id w:val="-1954003311"/>
              <w:placeholder>
                <w:docPart w:val="13290B683CBF4533B002591213D96123"/>
              </w:placeholder>
              <w:temporary/>
              <w:showingPlcHdr/>
              <w15:appearance w15:val="hidden"/>
            </w:sdtPr>
            <w:sdtContent>
              <w:p w14:paraId="553A22B1" w14:textId="77777777" w:rsidR="00036450" w:rsidRPr="00CB0055" w:rsidRDefault="00CB0055" w:rsidP="00CB0055">
                <w:pPr>
                  <w:pStyle w:val="Heading3"/>
                </w:pPr>
                <w:r w:rsidRPr="002E441C">
                  <w:rPr>
                    <w:color w:val="215D75"/>
                  </w:rPr>
                  <w:t>Contact</w:t>
                </w:r>
              </w:p>
            </w:sdtContent>
          </w:sdt>
          <w:sdt>
            <w:sdtPr>
              <w:id w:val="1111563247"/>
              <w:placeholder>
                <w:docPart w:val="619F17E8799B4DEAB1E47FC47A54F42D"/>
              </w:placeholder>
              <w:temporary/>
              <w:showingPlcHdr/>
              <w15:appearance w15:val="hidden"/>
            </w:sdtPr>
            <w:sdtContent>
              <w:p w14:paraId="3251B712" w14:textId="77777777" w:rsidR="004D3011" w:rsidRDefault="004D3011" w:rsidP="004D3011">
                <w:r w:rsidRPr="004D3011">
                  <w:t>PHONE:</w:t>
                </w:r>
              </w:p>
            </w:sdtContent>
          </w:sdt>
          <w:p w14:paraId="03E8EE0E" w14:textId="660171C3" w:rsidR="004D3011" w:rsidRDefault="00374A7F" w:rsidP="004D3011">
            <w:r>
              <w:t>435-799-1581</w:t>
            </w:r>
          </w:p>
          <w:p w14:paraId="1A0151A0" w14:textId="77777777" w:rsidR="004D3011" w:rsidRPr="004D3011" w:rsidRDefault="004D3011" w:rsidP="004D3011"/>
          <w:sdt>
            <w:sdtPr>
              <w:id w:val="67859272"/>
              <w:placeholder>
                <w:docPart w:val="9238CC8CF1A643B09F13A3ABA92E68F3"/>
              </w:placeholder>
              <w:temporary/>
              <w:showingPlcHdr/>
              <w15:appearance w15:val="hidden"/>
            </w:sdtPr>
            <w:sdtContent>
              <w:p w14:paraId="3FA525FD" w14:textId="77777777" w:rsidR="004D3011" w:rsidRDefault="004D3011" w:rsidP="004D3011">
                <w:r w:rsidRPr="004D3011">
                  <w:t>WEBSITE:</w:t>
                </w:r>
              </w:p>
            </w:sdtContent>
          </w:sdt>
          <w:p w14:paraId="3DAF43F6" w14:textId="6C1CD5C0" w:rsidR="004D3011" w:rsidRDefault="00374A7F" w:rsidP="004D3011">
            <w:r>
              <w:t>Andreahigley.huskisites.com</w:t>
            </w:r>
          </w:p>
          <w:p w14:paraId="07CF012C" w14:textId="77777777" w:rsidR="004D3011" w:rsidRDefault="004D3011" w:rsidP="004D3011"/>
          <w:sdt>
            <w:sdtPr>
              <w:id w:val="-240260293"/>
              <w:placeholder>
                <w:docPart w:val="B2BAAE5921934E29B44B0437B1A8FF16"/>
              </w:placeholder>
              <w:temporary/>
              <w:showingPlcHdr/>
              <w15:appearance w15:val="hidden"/>
            </w:sdtPr>
            <w:sdtContent>
              <w:p w14:paraId="2B6CAF6E" w14:textId="77777777" w:rsidR="004D3011" w:rsidRDefault="004D3011" w:rsidP="004D3011">
                <w:r w:rsidRPr="004D3011">
                  <w:t>EMAIL:</w:t>
                </w:r>
              </w:p>
            </w:sdtContent>
          </w:sdt>
          <w:p w14:paraId="0392DC84" w14:textId="44475E49" w:rsidR="00036450" w:rsidRPr="00E4381A" w:rsidRDefault="00374A7F" w:rsidP="004D3011">
            <w:pPr>
              <w:rPr>
                <w:rStyle w:val="Hyperlink"/>
              </w:rPr>
            </w:pPr>
            <w:r>
              <w:t>Andreahigley365@gmail.com</w:t>
            </w:r>
          </w:p>
          <w:sdt>
            <w:sdtPr>
              <w:id w:val="-1444214663"/>
              <w:placeholder>
                <w:docPart w:val="2739AEA13B274F6998E17FC21EA366F3"/>
              </w:placeholder>
              <w:temporary/>
              <w:showingPlcHdr/>
              <w15:appearance w15:val="hidden"/>
            </w:sdtPr>
            <w:sdtContent>
              <w:p w14:paraId="3422675B" w14:textId="77777777" w:rsidR="004D3011" w:rsidRPr="00CB0055" w:rsidRDefault="00CB0055" w:rsidP="00CB0055">
                <w:pPr>
                  <w:pStyle w:val="Heading3"/>
                </w:pPr>
                <w:r w:rsidRPr="002E441C">
                  <w:rPr>
                    <w:color w:val="215D75"/>
                  </w:rPr>
                  <w:t>Hobbies</w:t>
                </w:r>
              </w:p>
            </w:sdtContent>
          </w:sdt>
          <w:p w14:paraId="26E3D8C4" w14:textId="1F951082" w:rsidR="004D3011" w:rsidRDefault="00374A7F" w:rsidP="004D3011">
            <w:r>
              <w:t>Watercolor/Art/Design</w:t>
            </w:r>
          </w:p>
          <w:p w14:paraId="0DFF8E5B" w14:textId="24A5F86E" w:rsidR="004D3011" w:rsidRDefault="00374A7F" w:rsidP="004D3011">
            <w:r>
              <w:t>Cooking</w:t>
            </w:r>
          </w:p>
          <w:p w14:paraId="2004E08C" w14:textId="13D84505" w:rsidR="004D3011" w:rsidRDefault="00374A7F" w:rsidP="004D3011">
            <w:r>
              <w:t>Camping</w:t>
            </w:r>
          </w:p>
          <w:p w14:paraId="76272A21" w14:textId="26050C7A" w:rsidR="004D3011" w:rsidRPr="004D3011" w:rsidRDefault="00374A7F" w:rsidP="004D3011">
            <w:r>
              <w:t>Sewing</w:t>
            </w:r>
          </w:p>
        </w:tc>
        <w:tc>
          <w:tcPr>
            <w:tcW w:w="720" w:type="dxa"/>
          </w:tcPr>
          <w:p w14:paraId="57883AEF" w14:textId="77777777" w:rsidR="001B2ABD" w:rsidRDefault="001B2ABD" w:rsidP="000C45FF">
            <w:pPr>
              <w:tabs>
                <w:tab w:val="left" w:pos="990"/>
              </w:tabs>
            </w:pPr>
          </w:p>
        </w:tc>
        <w:tc>
          <w:tcPr>
            <w:tcW w:w="6470" w:type="dxa"/>
          </w:tcPr>
          <w:sdt>
            <w:sdtPr>
              <w:id w:val="1049110328"/>
              <w:placeholder>
                <w:docPart w:val="E093EA86DF434C41B3C7B9C44049984E"/>
              </w:placeholder>
              <w:temporary/>
              <w:showingPlcHdr/>
              <w15:appearance w15:val="hidden"/>
            </w:sdtPr>
            <w:sdtContent>
              <w:p w14:paraId="2049C1E9" w14:textId="77777777" w:rsidR="001B2ABD" w:rsidRDefault="00E25A26" w:rsidP="00036450">
                <w:pPr>
                  <w:pStyle w:val="Heading2"/>
                </w:pPr>
                <w:r w:rsidRPr="00036450">
                  <w:t>EDUCATION</w:t>
                </w:r>
              </w:p>
            </w:sdtContent>
          </w:sdt>
          <w:p w14:paraId="48A0CE60" w14:textId="3707301C" w:rsidR="00036450" w:rsidRPr="00036450" w:rsidRDefault="00374A7F" w:rsidP="00B359E4">
            <w:pPr>
              <w:pStyle w:val="Heading4"/>
            </w:pPr>
            <w:r>
              <w:t>Bridgerland Technical College</w:t>
            </w:r>
          </w:p>
          <w:p w14:paraId="5C1A24B2" w14:textId="149F0E93" w:rsidR="00036450" w:rsidRPr="00B359E4" w:rsidRDefault="00374A7F" w:rsidP="00B359E4">
            <w:pPr>
              <w:pStyle w:val="Date"/>
            </w:pPr>
            <w:r>
              <w:t>May 2022 - Current</w:t>
            </w:r>
          </w:p>
          <w:p w14:paraId="3254AEBC" w14:textId="0114EA4E" w:rsidR="00374A7F" w:rsidRDefault="00374A7F" w:rsidP="00374A7F">
            <w:r>
              <w:t xml:space="preserve">I have a 4.0 GPA. I truly enjoy working with my teachers, our department director, and all my various fellow students. My focus has been on front end and UI design. I want to learn </w:t>
            </w:r>
            <w:r w:rsidR="00554F00">
              <w:t xml:space="preserve">more </w:t>
            </w:r>
            <w:r w:rsidR="009548FE">
              <w:t>and specialize in</w:t>
            </w:r>
            <w:r>
              <w:t xml:space="preserve"> animation. I am an artist at heart, and I see the web as another canvas to bring my work to life.</w:t>
            </w:r>
          </w:p>
          <w:sdt>
            <w:sdtPr>
              <w:id w:val="1001553383"/>
              <w:placeholder>
                <w:docPart w:val="17B47E11DB4846609CB190A4338BE9BC"/>
              </w:placeholder>
              <w:temporary/>
              <w:showingPlcHdr/>
              <w15:appearance w15:val="hidden"/>
            </w:sdtPr>
            <w:sdtContent>
              <w:p w14:paraId="4D670163" w14:textId="77777777" w:rsidR="00036450" w:rsidRDefault="00036450" w:rsidP="00036450">
                <w:pPr>
                  <w:pStyle w:val="Heading2"/>
                </w:pPr>
                <w:r w:rsidRPr="00036450">
                  <w:t>WORK EXPERIENCE</w:t>
                </w:r>
              </w:p>
            </w:sdtContent>
          </w:sdt>
          <w:p w14:paraId="03AD2456" w14:textId="75CC20BC" w:rsidR="00036450" w:rsidRDefault="00374A7F" w:rsidP="00B359E4">
            <w:pPr>
              <w:pStyle w:val="Heading4"/>
              <w:rPr>
                <w:bCs/>
              </w:rPr>
            </w:pPr>
            <w:r>
              <w:t xml:space="preserve">Cache Valley Hospital     </w:t>
            </w:r>
            <w:r w:rsidR="00036450">
              <w:t xml:space="preserve"> </w:t>
            </w:r>
            <w:r>
              <w:t xml:space="preserve">      </w:t>
            </w:r>
            <w:r w:rsidR="00036450" w:rsidRPr="00036450">
              <w:t xml:space="preserve"> </w:t>
            </w:r>
            <w:r>
              <w:t>Dietary Aide/Lead Cook</w:t>
            </w:r>
          </w:p>
          <w:p w14:paraId="51379249" w14:textId="7A4D58DD" w:rsidR="00036450" w:rsidRDefault="00374A7F" w:rsidP="00374A7F">
            <w:pPr>
              <w:pStyle w:val="Date"/>
            </w:pPr>
            <w:r>
              <w:t>2005 - 2016</w:t>
            </w:r>
            <w:r w:rsidR="00036450" w:rsidRPr="00036450">
              <w:t xml:space="preserve"> </w:t>
            </w:r>
          </w:p>
          <w:p w14:paraId="5BF3CB4A" w14:textId="77777777" w:rsidR="004D3011" w:rsidRDefault="004D3011" w:rsidP="00036450"/>
          <w:p w14:paraId="32CACEBE" w14:textId="25DAAEA6" w:rsidR="004D3011" w:rsidRPr="004D3011" w:rsidRDefault="00374A7F" w:rsidP="00B359E4">
            <w:pPr>
              <w:pStyle w:val="Heading4"/>
              <w:rPr>
                <w:bCs/>
              </w:rPr>
            </w:pPr>
            <w:r>
              <w:t>HCA Cache Valley Hospital</w:t>
            </w:r>
            <w:r w:rsidR="004D3011" w:rsidRPr="004D3011">
              <w:t xml:space="preserve"> </w:t>
            </w:r>
            <w:r>
              <w:t xml:space="preserve">      </w:t>
            </w:r>
            <w:r w:rsidR="004D3011" w:rsidRPr="004D3011">
              <w:t xml:space="preserve"> </w:t>
            </w:r>
            <w:r>
              <w:t>Environmental Services Associate/Lead</w:t>
            </w:r>
          </w:p>
          <w:p w14:paraId="296A2857" w14:textId="0BC72778" w:rsidR="004D3011" w:rsidRPr="004D3011" w:rsidRDefault="00374A7F" w:rsidP="00B359E4">
            <w:pPr>
              <w:pStyle w:val="Date"/>
            </w:pPr>
            <w:r>
              <w:t>2018 - 2021</w:t>
            </w:r>
          </w:p>
          <w:p w14:paraId="71A454BE" w14:textId="30F4C795" w:rsidR="004D3011" w:rsidRDefault="00374A7F" w:rsidP="00036450">
            <w:r w:rsidRPr="007346B3">
              <w:rPr>
                <w:color w:val="24292F"/>
                <w:sz w:val="20"/>
                <w:szCs w:val="20"/>
                <w:shd w:val="clear" w:color="auto" w:fill="FFFFFF"/>
              </w:rPr>
              <w:t>Helped to build and cultivate an environment of care and creativity. Team collaboration was a top priority to bring about daily success in our mission to provide health and well-being. Performed routine team assessments for compliance, collaboration, and efficiency</w:t>
            </w:r>
            <w:r w:rsidR="00554F00" w:rsidRPr="007346B3">
              <w:rPr>
                <w:color w:val="24292F"/>
                <w:sz w:val="20"/>
                <w:szCs w:val="20"/>
                <w:shd w:val="clear" w:color="auto" w:fill="FFFFFF"/>
              </w:rPr>
              <w:t xml:space="preserve">. </w:t>
            </w:r>
            <w:r w:rsidRPr="007346B3">
              <w:rPr>
                <w:color w:val="24292F"/>
                <w:sz w:val="20"/>
                <w:szCs w:val="20"/>
                <w:shd w:val="clear" w:color="auto" w:fill="FFFFFF"/>
              </w:rPr>
              <w:t xml:space="preserve">Mentored and advocated for fellow team members. Active listening, empathy, and interpersonal communication skills were utilized in daily interactions. Critical thinking and conflict resolution skills used within </w:t>
            </w:r>
            <w:proofErr w:type="gramStart"/>
            <w:r w:rsidRPr="007346B3">
              <w:rPr>
                <w:color w:val="24292F"/>
                <w:sz w:val="20"/>
                <w:szCs w:val="20"/>
                <w:shd w:val="clear" w:color="auto" w:fill="FFFFFF"/>
              </w:rPr>
              <w:t>team</w:t>
            </w:r>
            <w:proofErr w:type="gramEnd"/>
            <w:r w:rsidRPr="007346B3">
              <w:rPr>
                <w:color w:val="24292F"/>
                <w:sz w:val="20"/>
                <w:szCs w:val="20"/>
                <w:shd w:val="clear" w:color="auto" w:fill="FFFFFF"/>
              </w:rPr>
              <w:t xml:space="preserve"> and between departments</w:t>
            </w:r>
            <w:r>
              <w:rPr>
                <w:color w:val="24292F"/>
                <w:sz w:val="20"/>
                <w:szCs w:val="20"/>
                <w:shd w:val="clear" w:color="auto" w:fill="FFFFFF"/>
              </w:rPr>
              <w:t xml:space="preserve">. </w:t>
            </w:r>
            <w:r w:rsidRPr="007346B3">
              <w:rPr>
                <w:color w:val="24292F"/>
                <w:sz w:val="20"/>
                <w:szCs w:val="20"/>
                <w:shd w:val="clear" w:color="auto" w:fill="FFFFFF"/>
              </w:rPr>
              <w:t>Kept up to date on</w:t>
            </w:r>
            <w:r>
              <w:rPr>
                <w:color w:val="24292F"/>
                <w:sz w:val="20"/>
                <w:szCs w:val="20"/>
                <w:shd w:val="clear" w:color="auto" w:fill="FFFFFF"/>
              </w:rPr>
              <w:t xml:space="preserve"> policies and procedures. Analyzed the needs of various hospital departments and communicated solutions via e-mails or phone calls. </w:t>
            </w:r>
            <w:r w:rsidRPr="007346B3">
              <w:rPr>
                <w:color w:val="24292F"/>
                <w:sz w:val="20"/>
                <w:szCs w:val="20"/>
                <w:shd w:val="clear" w:color="auto" w:fill="FFFFFF"/>
              </w:rPr>
              <w:t>Tracked</w:t>
            </w:r>
            <w:r w:rsidR="00283A43">
              <w:rPr>
                <w:color w:val="24292F"/>
                <w:sz w:val="20"/>
                <w:szCs w:val="20"/>
                <w:shd w:val="clear" w:color="auto" w:fill="FFFFFF"/>
              </w:rPr>
              <w:t>,</w:t>
            </w:r>
            <w:r w:rsidRPr="007346B3">
              <w:rPr>
                <w:color w:val="24292F"/>
                <w:sz w:val="20"/>
                <w:szCs w:val="20"/>
                <w:shd w:val="clear" w:color="auto" w:fill="FFFFFF"/>
              </w:rPr>
              <w:t xml:space="preserve"> documented</w:t>
            </w:r>
            <w:r w:rsidR="00283A43">
              <w:rPr>
                <w:color w:val="24292F"/>
                <w:sz w:val="20"/>
                <w:szCs w:val="20"/>
                <w:shd w:val="clear" w:color="auto" w:fill="FFFFFF"/>
              </w:rPr>
              <w:t xml:space="preserve">, </w:t>
            </w:r>
            <w:r w:rsidR="00F77243">
              <w:rPr>
                <w:color w:val="24292F"/>
                <w:sz w:val="20"/>
                <w:szCs w:val="20"/>
                <w:shd w:val="clear" w:color="auto" w:fill="FFFFFF"/>
              </w:rPr>
              <w:t>and</w:t>
            </w:r>
            <w:r w:rsidR="00283A43">
              <w:rPr>
                <w:color w:val="24292F"/>
                <w:sz w:val="20"/>
                <w:szCs w:val="20"/>
                <w:shd w:val="clear" w:color="auto" w:fill="FFFFFF"/>
              </w:rPr>
              <w:t xml:space="preserve"> approved</w:t>
            </w:r>
            <w:r w:rsidRPr="007346B3">
              <w:rPr>
                <w:color w:val="24292F"/>
                <w:sz w:val="20"/>
                <w:szCs w:val="20"/>
                <w:shd w:val="clear" w:color="auto" w:fill="FFFFFF"/>
              </w:rPr>
              <w:t xml:space="preserve"> various daily logs</w:t>
            </w:r>
            <w:r w:rsidR="00283A43">
              <w:rPr>
                <w:color w:val="24292F"/>
                <w:sz w:val="20"/>
                <w:szCs w:val="20"/>
                <w:shd w:val="clear" w:color="auto" w:fill="FFFFFF"/>
              </w:rPr>
              <w:t xml:space="preserve"> </w:t>
            </w:r>
            <w:r w:rsidR="00F77243">
              <w:rPr>
                <w:color w:val="24292F"/>
                <w:sz w:val="20"/>
                <w:szCs w:val="20"/>
                <w:shd w:val="clear" w:color="auto" w:fill="FFFFFF"/>
              </w:rPr>
              <w:t>and</w:t>
            </w:r>
            <w:r w:rsidR="00283A43">
              <w:rPr>
                <w:color w:val="24292F"/>
                <w:sz w:val="20"/>
                <w:szCs w:val="20"/>
                <w:shd w:val="clear" w:color="auto" w:fill="FFFFFF"/>
              </w:rPr>
              <w:t xml:space="preserve"> invoices</w:t>
            </w:r>
            <w:r w:rsidRPr="007346B3">
              <w:rPr>
                <w:color w:val="24292F"/>
                <w:sz w:val="20"/>
                <w:szCs w:val="20"/>
                <w:shd w:val="clear" w:color="auto" w:fill="FFFFFF"/>
              </w:rPr>
              <w:t>. Created work and on call schedules while tracking team hours.</w:t>
            </w:r>
          </w:p>
          <w:sdt>
            <w:sdtPr>
              <w:id w:val="1669594239"/>
              <w:placeholder>
                <w:docPart w:val="BFBF9F44A7E44F29B5AD8561BF20ADFE"/>
              </w:placeholder>
              <w:temporary/>
              <w:showingPlcHdr/>
              <w15:appearance w15:val="hidden"/>
            </w:sdtPr>
            <w:sdtContent>
              <w:p w14:paraId="69BCA71C" w14:textId="77777777" w:rsidR="00036450" w:rsidRDefault="00180329" w:rsidP="00415AD1">
                <w:pPr>
                  <w:pStyle w:val="Heading2"/>
                </w:pPr>
                <w:r w:rsidRPr="00036450">
                  <w:rPr>
                    <w:rStyle w:val="Heading2Char"/>
                    <w:b/>
                    <w:bCs/>
                    <w:caps/>
                  </w:rPr>
                  <w:t>SKILLS</w:t>
                </w:r>
              </w:p>
            </w:sdtContent>
          </w:sdt>
          <w:p w14:paraId="006F2438" w14:textId="77777777" w:rsidR="00370E4F" w:rsidRDefault="00370E4F" w:rsidP="00370E4F">
            <w:pPr>
              <w:rPr>
                <w:sz w:val="20"/>
                <w:szCs w:val="20"/>
              </w:rPr>
            </w:pPr>
            <w:r>
              <w:rPr>
                <w:sz w:val="20"/>
                <w:szCs w:val="20"/>
              </w:rPr>
              <w:t>HTML, CSS, JavaScript, JS React, WordPress, UI Design, Adobe XD, Responsive Design, Typography &amp; Color Theory</w:t>
            </w:r>
            <w:r w:rsidR="00D61F6B">
              <w:rPr>
                <w:sz w:val="20"/>
                <w:szCs w:val="20"/>
              </w:rPr>
              <w:t>, PHP, MySQL, XAMPP</w:t>
            </w:r>
          </w:p>
          <w:p w14:paraId="528D1AAE" w14:textId="77777777" w:rsidR="00D61F6B" w:rsidRDefault="00D61F6B" w:rsidP="00370E4F">
            <w:pPr>
              <w:rPr>
                <w:sz w:val="20"/>
                <w:szCs w:val="20"/>
              </w:rPr>
            </w:pPr>
          </w:p>
          <w:p w14:paraId="38A31216" w14:textId="77777777" w:rsidR="00D61F6B" w:rsidRPr="00D61F6B" w:rsidRDefault="00D61F6B" w:rsidP="00D61F6B">
            <w:pPr>
              <w:rPr>
                <w:b/>
                <w:bCs/>
                <w:i/>
                <w:iCs/>
                <w:sz w:val="20"/>
                <w:szCs w:val="20"/>
              </w:rPr>
            </w:pPr>
            <w:r w:rsidRPr="00D61F6B">
              <w:rPr>
                <w:b/>
                <w:bCs/>
                <w:i/>
                <w:iCs/>
                <w:sz w:val="20"/>
                <w:szCs w:val="20"/>
              </w:rPr>
              <w:t>Additional websites to view my skills:</w:t>
            </w:r>
          </w:p>
          <w:p w14:paraId="62F9B380" w14:textId="77777777" w:rsidR="00D61F6B" w:rsidRDefault="00D61F6B" w:rsidP="00D61F6B">
            <w:r>
              <w:t>Andreahigley.huskisites.com/webm1040/</w:t>
            </w:r>
            <w:proofErr w:type="gramStart"/>
            <w:r>
              <w:t>steak-house</w:t>
            </w:r>
            <w:proofErr w:type="gramEnd"/>
            <w:r>
              <w:t>/</w:t>
            </w:r>
          </w:p>
          <w:p w14:paraId="206829B7" w14:textId="77777777" w:rsidR="00D61F6B" w:rsidRDefault="00D61F6B" w:rsidP="00D61F6B">
            <w:r>
              <w:t>Andreahigley.huskisites.com/webm1040/drone/part6/</w:t>
            </w:r>
          </w:p>
          <w:p w14:paraId="571520C1" w14:textId="77777777" w:rsidR="00D61F6B" w:rsidRDefault="00D61F6B" w:rsidP="00D61F6B">
            <w:r>
              <w:t>Andreahigley.huskisites.com/webm1001/program/part5/program-website-dandy1ion/</w:t>
            </w:r>
          </w:p>
          <w:p w14:paraId="05D4C7AD" w14:textId="77777777" w:rsidR="00D61F6B" w:rsidRDefault="00D61F6B" w:rsidP="00D61F6B">
            <w:r>
              <w:t>Andreahigley.huskisites.com/webm1031</w:t>
            </w:r>
          </w:p>
          <w:p w14:paraId="4EFCF79C" w14:textId="77777777" w:rsidR="00D61F6B" w:rsidRDefault="00D61F6B" w:rsidP="00D61F6B">
            <w:r>
              <w:t>Andreahigley.huskisites.com/webm2200/</w:t>
            </w:r>
            <w:proofErr w:type="spellStart"/>
            <w:r>
              <w:t>HomePage</w:t>
            </w:r>
            <w:proofErr w:type="spellEnd"/>
            <w:r>
              <w:t>/</w:t>
            </w:r>
          </w:p>
          <w:p w14:paraId="5993A6E7" w14:textId="2B505D2F" w:rsidR="00D61F6B" w:rsidRPr="00370E4F" w:rsidRDefault="00D61F6B" w:rsidP="00D61F6B">
            <w:pPr>
              <w:rPr>
                <w:sz w:val="20"/>
                <w:szCs w:val="20"/>
              </w:rPr>
            </w:pPr>
          </w:p>
        </w:tc>
      </w:tr>
    </w:tbl>
    <w:p w14:paraId="380ECF54" w14:textId="77777777" w:rsidR="0043117B" w:rsidRDefault="00000000"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11F17" w14:textId="77777777" w:rsidR="009B58E0" w:rsidRDefault="009B58E0" w:rsidP="000C45FF">
      <w:r>
        <w:separator/>
      </w:r>
    </w:p>
  </w:endnote>
  <w:endnote w:type="continuationSeparator" w:id="0">
    <w:p w14:paraId="540F7579" w14:textId="77777777" w:rsidR="009B58E0" w:rsidRDefault="009B58E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9625" w14:textId="77777777" w:rsidR="009B58E0" w:rsidRDefault="009B58E0" w:rsidP="000C45FF">
      <w:r>
        <w:separator/>
      </w:r>
    </w:p>
  </w:footnote>
  <w:footnote w:type="continuationSeparator" w:id="0">
    <w:p w14:paraId="276A5C75" w14:textId="77777777" w:rsidR="009B58E0" w:rsidRDefault="009B58E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9489" w14:textId="77777777" w:rsidR="000C45FF" w:rsidRDefault="000C45FF">
    <w:pPr>
      <w:pStyle w:val="Header"/>
    </w:pPr>
    <w:r>
      <w:rPr>
        <w:noProof/>
      </w:rPr>
      <w:drawing>
        <wp:anchor distT="0" distB="0" distL="114300" distR="114300" simplePos="0" relativeHeight="251658240" behindDoc="1" locked="0" layoutInCell="1" allowOverlap="1" wp14:anchorId="1BC89FE0" wp14:editId="7AAA270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8B"/>
    <w:rsid w:val="00036450"/>
    <w:rsid w:val="00043231"/>
    <w:rsid w:val="00094499"/>
    <w:rsid w:val="000B2F13"/>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283A43"/>
    <w:rsid w:val="002E441C"/>
    <w:rsid w:val="0030481B"/>
    <w:rsid w:val="003156FC"/>
    <w:rsid w:val="003254B5"/>
    <w:rsid w:val="00370E4F"/>
    <w:rsid w:val="0037121F"/>
    <w:rsid w:val="00374A7F"/>
    <w:rsid w:val="003910D8"/>
    <w:rsid w:val="003A6B7D"/>
    <w:rsid w:val="003B06CA"/>
    <w:rsid w:val="004071FC"/>
    <w:rsid w:val="00415AD1"/>
    <w:rsid w:val="00445947"/>
    <w:rsid w:val="004813B3"/>
    <w:rsid w:val="00496591"/>
    <w:rsid w:val="004C63E4"/>
    <w:rsid w:val="004D3011"/>
    <w:rsid w:val="005262AC"/>
    <w:rsid w:val="00554F00"/>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9548FE"/>
    <w:rsid w:val="009B58E0"/>
    <w:rsid w:val="00A2118D"/>
    <w:rsid w:val="00AD0A50"/>
    <w:rsid w:val="00AD76E2"/>
    <w:rsid w:val="00B20152"/>
    <w:rsid w:val="00B359E4"/>
    <w:rsid w:val="00B57D98"/>
    <w:rsid w:val="00B70850"/>
    <w:rsid w:val="00C066B6"/>
    <w:rsid w:val="00C37BA1"/>
    <w:rsid w:val="00C4674C"/>
    <w:rsid w:val="00C506CF"/>
    <w:rsid w:val="00C72BED"/>
    <w:rsid w:val="00C9578B"/>
    <w:rsid w:val="00CA218B"/>
    <w:rsid w:val="00CB0055"/>
    <w:rsid w:val="00D2522B"/>
    <w:rsid w:val="00D422DE"/>
    <w:rsid w:val="00D5459D"/>
    <w:rsid w:val="00D61F6B"/>
    <w:rsid w:val="00DA1F4D"/>
    <w:rsid w:val="00DD172A"/>
    <w:rsid w:val="00E25A26"/>
    <w:rsid w:val="00E4381A"/>
    <w:rsid w:val="00E55D74"/>
    <w:rsid w:val="00F60274"/>
    <w:rsid w:val="00F77243"/>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2BBB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3494BA"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276E8B"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276E8B"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398E98"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276E8B"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357\AppData\Local\Microsoft\Office\16.0\DTS\en-US%7b87CB3011-8FB7-457B-A566-94C6664D0694%7d\%7b7586347B-28F2-41DB-B4C4-A662E76A5082%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A150A79D824D48B81060F5215E0A44"/>
        <w:category>
          <w:name w:val="General"/>
          <w:gallery w:val="placeholder"/>
        </w:category>
        <w:types>
          <w:type w:val="bbPlcHdr"/>
        </w:types>
        <w:behaviors>
          <w:behavior w:val="content"/>
        </w:behaviors>
        <w:guid w:val="{333023B6-F3FF-46C6-BE01-8DDDC7568910}"/>
      </w:docPartPr>
      <w:docPartBody>
        <w:p w:rsidR="00CA1BB9" w:rsidRDefault="00000000">
          <w:pPr>
            <w:pStyle w:val="53A150A79D824D48B81060F5215E0A44"/>
          </w:pPr>
          <w:r w:rsidRPr="00D5459D">
            <w:t>Profile</w:t>
          </w:r>
        </w:p>
      </w:docPartBody>
    </w:docPart>
    <w:docPart>
      <w:docPartPr>
        <w:name w:val="13290B683CBF4533B002591213D96123"/>
        <w:category>
          <w:name w:val="General"/>
          <w:gallery w:val="placeholder"/>
        </w:category>
        <w:types>
          <w:type w:val="bbPlcHdr"/>
        </w:types>
        <w:behaviors>
          <w:behavior w:val="content"/>
        </w:behaviors>
        <w:guid w:val="{22FC3DEB-769E-422A-8579-F96D9E173995}"/>
      </w:docPartPr>
      <w:docPartBody>
        <w:p w:rsidR="00CA1BB9" w:rsidRDefault="00000000">
          <w:pPr>
            <w:pStyle w:val="13290B683CBF4533B002591213D96123"/>
          </w:pPr>
          <w:r w:rsidRPr="00CB0055">
            <w:t>Contact</w:t>
          </w:r>
        </w:p>
      </w:docPartBody>
    </w:docPart>
    <w:docPart>
      <w:docPartPr>
        <w:name w:val="619F17E8799B4DEAB1E47FC47A54F42D"/>
        <w:category>
          <w:name w:val="General"/>
          <w:gallery w:val="placeholder"/>
        </w:category>
        <w:types>
          <w:type w:val="bbPlcHdr"/>
        </w:types>
        <w:behaviors>
          <w:behavior w:val="content"/>
        </w:behaviors>
        <w:guid w:val="{E92B0AB6-70E6-4EC6-8497-879773F5DA46}"/>
      </w:docPartPr>
      <w:docPartBody>
        <w:p w:rsidR="00CA1BB9" w:rsidRDefault="00000000">
          <w:pPr>
            <w:pStyle w:val="619F17E8799B4DEAB1E47FC47A54F42D"/>
          </w:pPr>
          <w:r w:rsidRPr="004D3011">
            <w:t>PHONE:</w:t>
          </w:r>
        </w:p>
      </w:docPartBody>
    </w:docPart>
    <w:docPart>
      <w:docPartPr>
        <w:name w:val="9238CC8CF1A643B09F13A3ABA92E68F3"/>
        <w:category>
          <w:name w:val="General"/>
          <w:gallery w:val="placeholder"/>
        </w:category>
        <w:types>
          <w:type w:val="bbPlcHdr"/>
        </w:types>
        <w:behaviors>
          <w:behavior w:val="content"/>
        </w:behaviors>
        <w:guid w:val="{42C0C534-02E8-4AE1-AE92-E69D5392CE45}"/>
      </w:docPartPr>
      <w:docPartBody>
        <w:p w:rsidR="00CA1BB9" w:rsidRDefault="00000000">
          <w:pPr>
            <w:pStyle w:val="9238CC8CF1A643B09F13A3ABA92E68F3"/>
          </w:pPr>
          <w:r w:rsidRPr="004D3011">
            <w:t>WEBSITE:</w:t>
          </w:r>
        </w:p>
      </w:docPartBody>
    </w:docPart>
    <w:docPart>
      <w:docPartPr>
        <w:name w:val="B2BAAE5921934E29B44B0437B1A8FF16"/>
        <w:category>
          <w:name w:val="General"/>
          <w:gallery w:val="placeholder"/>
        </w:category>
        <w:types>
          <w:type w:val="bbPlcHdr"/>
        </w:types>
        <w:behaviors>
          <w:behavior w:val="content"/>
        </w:behaviors>
        <w:guid w:val="{CE934BE2-DE9F-4B80-9481-E096DC7AB139}"/>
      </w:docPartPr>
      <w:docPartBody>
        <w:p w:rsidR="00CA1BB9" w:rsidRDefault="00000000">
          <w:pPr>
            <w:pStyle w:val="B2BAAE5921934E29B44B0437B1A8FF16"/>
          </w:pPr>
          <w:r w:rsidRPr="004D3011">
            <w:t>EMAIL:</w:t>
          </w:r>
        </w:p>
      </w:docPartBody>
    </w:docPart>
    <w:docPart>
      <w:docPartPr>
        <w:name w:val="2739AEA13B274F6998E17FC21EA366F3"/>
        <w:category>
          <w:name w:val="General"/>
          <w:gallery w:val="placeholder"/>
        </w:category>
        <w:types>
          <w:type w:val="bbPlcHdr"/>
        </w:types>
        <w:behaviors>
          <w:behavior w:val="content"/>
        </w:behaviors>
        <w:guid w:val="{2DB83E4F-AF79-46A1-902D-EB23EBC05438}"/>
      </w:docPartPr>
      <w:docPartBody>
        <w:p w:rsidR="00CA1BB9" w:rsidRDefault="00000000">
          <w:pPr>
            <w:pStyle w:val="2739AEA13B274F6998E17FC21EA366F3"/>
          </w:pPr>
          <w:r w:rsidRPr="00CB0055">
            <w:t>Hobbies</w:t>
          </w:r>
        </w:p>
      </w:docPartBody>
    </w:docPart>
    <w:docPart>
      <w:docPartPr>
        <w:name w:val="E093EA86DF434C41B3C7B9C44049984E"/>
        <w:category>
          <w:name w:val="General"/>
          <w:gallery w:val="placeholder"/>
        </w:category>
        <w:types>
          <w:type w:val="bbPlcHdr"/>
        </w:types>
        <w:behaviors>
          <w:behavior w:val="content"/>
        </w:behaviors>
        <w:guid w:val="{635D7D49-FAF4-4A9C-972E-AB4C127B8990}"/>
      </w:docPartPr>
      <w:docPartBody>
        <w:p w:rsidR="00CA1BB9" w:rsidRDefault="00000000">
          <w:pPr>
            <w:pStyle w:val="E093EA86DF434C41B3C7B9C44049984E"/>
          </w:pPr>
          <w:r w:rsidRPr="00036450">
            <w:t>EDUCATION</w:t>
          </w:r>
        </w:p>
      </w:docPartBody>
    </w:docPart>
    <w:docPart>
      <w:docPartPr>
        <w:name w:val="17B47E11DB4846609CB190A4338BE9BC"/>
        <w:category>
          <w:name w:val="General"/>
          <w:gallery w:val="placeholder"/>
        </w:category>
        <w:types>
          <w:type w:val="bbPlcHdr"/>
        </w:types>
        <w:behaviors>
          <w:behavior w:val="content"/>
        </w:behaviors>
        <w:guid w:val="{DF147023-7298-43DB-A360-37646DF0FBD3}"/>
      </w:docPartPr>
      <w:docPartBody>
        <w:p w:rsidR="00CA1BB9" w:rsidRDefault="00000000">
          <w:pPr>
            <w:pStyle w:val="17B47E11DB4846609CB190A4338BE9BC"/>
          </w:pPr>
          <w:r w:rsidRPr="00036450">
            <w:t>WORK EXPERIENCE</w:t>
          </w:r>
        </w:p>
      </w:docPartBody>
    </w:docPart>
    <w:docPart>
      <w:docPartPr>
        <w:name w:val="BFBF9F44A7E44F29B5AD8561BF20ADFE"/>
        <w:category>
          <w:name w:val="General"/>
          <w:gallery w:val="placeholder"/>
        </w:category>
        <w:types>
          <w:type w:val="bbPlcHdr"/>
        </w:types>
        <w:behaviors>
          <w:behavior w:val="content"/>
        </w:behaviors>
        <w:guid w:val="{3F7ECCB9-C435-4D1F-BCB5-05B10A2652F2}"/>
      </w:docPartPr>
      <w:docPartBody>
        <w:p w:rsidR="00CA1BB9" w:rsidRDefault="00000000">
          <w:pPr>
            <w:pStyle w:val="BFBF9F44A7E44F29B5AD8561BF20ADF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44"/>
    <w:rsid w:val="001946D5"/>
    <w:rsid w:val="0051158E"/>
    <w:rsid w:val="00583644"/>
    <w:rsid w:val="00CA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58364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A150A79D824D48B81060F5215E0A44">
    <w:name w:val="53A150A79D824D48B81060F5215E0A44"/>
  </w:style>
  <w:style w:type="paragraph" w:customStyle="1" w:styleId="13290B683CBF4533B002591213D96123">
    <w:name w:val="13290B683CBF4533B002591213D96123"/>
  </w:style>
  <w:style w:type="paragraph" w:customStyle="1" w:styleId="619F17E8799B4DEAB1E47FC47A54F42D">
    <w:name w:val="619F17E8799B4DEAB1E47FC47A54F42D"/>
  </w:style>
  <w:style w:type="paragraph" w:customStyle="1" w:styleId="9238CC8CF1A643B09F13A3ABA92E68F3">
    <w:name w:val="9238CC8CF1A643B09F13A3ABA92E68F3"/>
  </w:style>
  <w:style w:type="paragraph" w:customStyle="1" w:styleId="B2BAAE5921934E29B44B0437B1A8FF16">
    <w:name w:val="B2BAAE5921934E29B44B0437B1A8FF16"/>
  </w:style>
  <w:style w:type="character" w:styleId="Hyperlink">
    <w:name w:val="Hyperlink"/>
    <w:basedOn w:val="DefaultParagraphFont"/>
    <w:uiPriority w:val="99"/>
    <w:unhideWhenUsed/>
    <w:rPr>
      <w:color w:val="C45911" w:themeColor="accent2" w:themeShade="BF"/>
      <w:u w:val="single"/>
    </w:rPr>
  </w:style>
  <w:style w:type="paragraph" w:customStyle="1" w:styleId="2739AEA13B274F6998E17FC21EA366F3">
    <w:name w:val="2739AEA13B274F6998E17FC21EA366F3"/>
  </w:style>
  <w:style w:type="paragraph" w:customStyle="1" w:styleId="E093EA86DF434C41B3C7B9C44049984E">
    <w:name w:val="E093EA86DF434C41B3C7B9C44049984E"/>
  </w:style>
  <w:style w:type="paragraph" w:customStyle="1" w:styleId="17B47E11DB4846609CB190A4338BE9BC">
    <w:name w:val="17B47E11DB4846609CB190A4338BE9BC"/>
  </w:style>
  <w:style w:type="character" w:customStyle="1" w:styleId="Heading2Char">
    <w:name w:val="Heading 2 Char"/>
    <w:basedOn w:val="DefaultParagraphFont"/>
    <w:link w:val="Heading2"/>
    <w:uiPriority w:val="9"/>
    <w:rsid w:val="00583644"/>
    <w:rPr>
      <w:rFonts w:asciiTheme="majorHAnsi" w:eastAsiaTheme="majorEastAsia" w:hAnsiTheme="majorHAnsi" w:cstheme="majorBidi"/>
      <w:b/>
      <w:bCs/>
      <w:caps/>
      <w:szCs w:val="26"/>
      <w:lang w:eastAsia="ja-JP"/>
    </w:rPr>
  </w:style>
  <w:style w:type="paragraph" w:customStyle="1" w:styleId="BFBF9F44A7E44F29B5AD8561BF20ADFE">
    <w:name w:val="BFBF9F44A7E44F29B5AD8561BF20AD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{7586347B-28F2-41DB-B4C4-A662E76A5082}tf00546271_win32</Template>
  <TotalTime>0</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2023-03-28T00:44:00Z</dcterms:created>
  <dcterms:modified xsi:type="dcterms:W3CDTF">2023-03-28T18:18:00Z</dcterms:modified>
</cp:coreProperties>
</file>